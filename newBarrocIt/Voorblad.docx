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1A3" w:rsidRDefault="006401A3"/>
    <w:p w:rsidR="00000F49" w:rsidRDefault="00000F49"/>
    <w:p w:rsidR="00685CA8" w:rsidRPr="003F7B41" w:rsidRDefault="00000F49" w:rsidP="003F7B41">
      <w:pPr>
        <w:pStyle w:val="Title"/>
        <w:jc w:val="center"/>
        <w:rPr>
          <w:sz w:val="144"/>
        </w:rPr>
      </w:pPr>
      <w:r w:rsidRPr="00000F49">
        <w:rPr>
          <w:sz w:val="144"/>
        </w:rPr>
        <w:t>Barroc-IT</w:t>
      </w:r>
    </w:p>
    <w:p w:rsidR="00000F49" w:rsidRDefault="00000F49" w:rsidP="00000F49"/>
    <w:p w:rsidR="00000F49" w:rsidRDefault="00000F49" w:rsidP="00000F49"/>
    <w:p w:rsidR="00000F49" w:rsidRDefault="00000F49" w:rsidP="00000F49"/>
    <w:p w:rsidR="00000F49" w:rsidRDefault="00000F49" w:rsidP="00000F49"/>
    <w:p w:rsidR="00000F49" w:rsidRDefault="00000F49" w:rsidP="00000F49"/>
    <w:p w:rsidR="00000F49" w:rsidRDefault="00000F49" w:rsidP="00000F49"/>
    <w:p w:rsidR="00000F49" w:rsidRDefault="00000F49" w:rsidP="00000F49"/>
    <w:p w:rsidR="00000F49" w:rsidRDefault="00000F49" w:rsidP="00000F49"/>
    <w:p w:rsidR="00000F49" w:rsidRDefault="00000F49" w:rsidP="00000F49"/>
    <w:p w:rsidR="00000F49" w:rsidRDefault="00000F49" w:rsidP="00000F49"/>
    <w:p w:rsidR="00000F49" w:rsidRDefault="00000F49" w:rsidP="00000F49"/>
    <w:p w:rsidR="003F7B41" w:rsidRDefault="003F7B41" w:rsidP="00000F49">
      <w:bookmarkStart w:id="0" w:name="_GoBack"/>
      <w:bookmarkEnd w:id="0"/>
    </w:p>
    <w:p w:rsidR="00000F49" w:rsidRDefault="00000F49" w:rsidP="00000F49"/>
    <w:p w:rsidR="00000F49" w:rsidRDefault="00000F49" w:rsidP="00000F49"/>
    <w:p w:rsidR="00000F49" w:rsidRPr="00F90202" w:rsidRDefault="00000F49" w:rsidP="00000F49">
      <w:pPr>
        <w:rPr>
          <w:lang w:val="en-GB"/>
        </w:rPr>
      </w:pPr>
    </w:p>
    <w:p w:rsidR="00000F49" w:rsidRPr="003F7B41" w:rsidRDefault="00000F49" w:rsidP="00000F49">
      <w:pPr>
        <w:rPr>
          <w:lang w:val="nl-NL"/>
        </w:rPr>
      </w:pPr>
      <w:r w:rsidRPr="003F7B41">
        <w:rPr>
          <w:b/>
          <w:lang w:val="nl-NL"/>
        </w:rPr>
        <w:t>Groep:</w:t>
      </w:r>
      <w:r w:rsidRPr="003F7B41">
        <w:rPr>
          <w:lang w:val="nl-NL"/>
        </w:rPr>
        <w:t xml:space="preserve"> 10</w:t>
      </w:r>
    </w:p>
    <w:p w:rsidR="00000F49" w:rsidRPr="003F7B41" w:rsidRDefault="00000F49" w:rsidP="00000F49">
      <w:pPr>
        <w:rPr>
          <w:lang w:val="nl-NL"/>
        </w:rPr>
      </w:pPr>
      <w:r w:rsidRPr="003F7B41">
        <w:rPr>
          <w:b/>
          <w:lang w:val="nl-NL"/>
        </w:rPr>
        <w:t xml:space="preserve">Klas: </w:t>
      </w:r>
      <w:r w:rsidRPr="003F7B41">
        <w:rPr>
          <w:b/>
          <w:lang w:val="nl-NL"/>
        </w:rPr>
        <w:tab/>
      </w:r>
      <w:r w:rsidRPr="003F7B41">
        <w:rPr>
          <w:lang w:val="nl-NL"/>
        </w:rPr>
        <w:t>RIO-APO2A</w:t>
      </w:r>
    </w:p>
    <w:p w:rsidR="00000F49" w:rsidRPr="00000F49" w:rsidRDefault="00000F49" w:rsidP="00000F49">
      <w:pPr>
        <w:rPr>
          <w:lang w:val="nl-NL"/>
        </w:rPr>
      </w:pPr>
      <w:r>
        <w:rPr>
          <w:b/>
          <w:lang w:val="nl-NL"/>
        </w:rPr>
        <w:t>Door:</w:t>
      </w:r>
      <w:r>
        <w:rPr>
          <w:b/>
          <w:lang w:val="nl-NL"/>
        </w:rPr>
        <w:tab/>
      </w:r>
      <w:r w:rsidRPr="00000F49">
        <w:rPr>
          <w:lang w:val="nl-NL"/>
        </w:rPr>
        <w:t>Nico Steenvoorden</w:t>
      </w:r>
    </w:p>
    <w:p w:rsidR="00000F49" w:rsidRPr="00000F49" w:rsidRDefault="00000F49" w:rsidP="00000F49">
      <w:pPr>
        <w:ind w:firstLine="720"/>
        <w:rPr>
          <w:lang w:val="nl-NL"/>
        </w:rPr>
      </w:pPr>
      <w:r w:rsidRPr="00000F49">
        <w:rPr>
          <w:lang w:val="nl-NL"/>
        </w:rPr>
        <w:t>Mike van Nieuwburg</w:t>
      </w:r>
    </w:p>
    <w:p w:rsidR="00000F49" w:rsidRDefault="00000F49" w:rsidP="00000F49">
      <w:pPr>
        <w:ind w:firstLine="720"/>
        <w:rPr>
          <w:lang w:val="nl-NL"/>
        </w:rPr>
      </w:pPr>
      <w:r>
        <w:rPr>
          <w:lang w:val="nl-NL"/>
        </w:rPr>
        <w:t>Anthony Carinotte</w:t>
      </w:r>
    </w:p>
    <w:p w:rsidR="00000F49" w:rsidRDefault="00000F49" w:rsidP="00000F49">
      <w:pPr>
        <w:ind w:firstLine="720"/>
        <w:rPr>
          <w:lang w:val="nl-NL"/>
        </w:rPr>
      </w:pPr>
      <w:r>
        <w:rPr>
          <w:lang w:val="nl-NL"/>
        </w:rPr>
        <w:t>Cem Dursun</w:t>
      </w:r>
    </w:p>
    <w:sectPr w:rsidR="00000F49" w:rsidSect="00685CA8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2BC6" w:rsidRDefault="00F62BC6" w:rsidP="00685CA8">
      <w:pPr>
        <w:spacing w:after="0" w:line="240" w:lineRule="auto"/>
      </w:pPr>
      <w:r>
        <w:separator/>
      </w:r>
    </w:p>
  </w:endnote>
  <w:endnote w:type="continuationSeparator" w:id="0">
    <w:p w:rsidR="00F62BC6" w:rsidRDefault="00F62BC6" w:rsidP="00685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79450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85CA8" w:rsidRDefault="00685C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85CA8" w:rsidRDefault="00685C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5CA8" w:rsidRDefault="00685CA8">
    <w:pPr>
      <w:pStyle w:val="Footer"/>
      <w:jc w:val="right"/>
    </w:pPr>
  </w:p>
  <w:p w:rsidR="00685CA8" w:rsidRDefault="004D0578" w:rsidP="00685CA8">
    <w:pPr>
      <w:pStyle w:val="Footer"/>
      <w:jc w:val="right"/>
      <w:rPr>
        <w:noProof/>
      </w:rPr>
    </w:pPr>
    <w:fldSimple w:instr=" FILENAME \* MERGEFORMAT ">
      <w:r w:rsidR="003F7B41">
        <w:rPr>
          <w:noProof/>
        </w:rPr>
        <w:t>Document1</w:t>
      </w:r>
    </w:fldSimple>
    <w:r w:rsidR="00685CA8">
      <w:tab/>
    </w:r>
    <w:r w:rsidR="00685CA8">
      <w:tab/>
    </w:r>
    <w:sdt>
      <w:sdtPr>
        <w:id w:val="-197489467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685CA8">
          <w:fldChar w:fldCharType="begin"/>
        </w:r>
        <w:r w:rsidR="00685CA8">
          <w:instrText xml:space="preserve"> PAGE   \* MERGEFORMAT </w:instrText>
        </w:r>
        <w:r w:rsidR="00685CA8">
          <w:fldChar w:fldCharType="separate"/>
        </w:r>
        <w:r w:rsidR="003F7B41">
          <w:rPr>
            <w:noProof/>
          </w:rPr>
          <w:t>1</w:t>
        </w:r>
        <w:r w:rsidR="00685CA8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2BC6" w:rsidRDefault="00F62BC6" w:rsidP="00685CA8">
      <w:pPr>
        <w:spacing w:after="0" w:line="240" w:lineRule="auto"/>
      </w:pPr>
      <w:r>
        <w:separator/>
      </w:r>
    </w:p>
  </w:footnote>
  <w:footnote w:type="continuationSeparator" w:id="0">
    <w:p w:rsidR="00F62BC6" w:rsidRDefault="00F62BC6" w:rsidP="00685C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alias w:val="Title"/>
      <w:tag w:val=""/>
      <w:id w:val="1697887562"/>
      <w:showingPlcHd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685CA8" w:rsidRDefault="00685CA8">
        <w:pPr>
          <w:pStyle w:val="Header"/>
        </w:pPr>
        <w:r w:rsidRPr="00365EAC">
          <w:rPr>
            <w:rStyle w:val="PlaceholderText"/>
          </w:rPr>
          <w:t>[Title]</w: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B41"/>
    <w:rsid w:val="00000F49"/>
    <w:rsid w:val="000E7C20"/>
    <w:rsid w:val="003F7B41"/>
    <w:rsid w:val="004D0578"/>
    <w:rsid w:val="006401A3"/>
    <w:rsid w:val="00685CA8"/>
    <w:rsid w:val="007C0835"/>
    <w:rsid w:val="00F62BC6"/>
    <w:rsid w:val="00F9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68D391"/>
  <w15:chartTrackingRefBased/>
  <w15:docId w15:val="{EF9B05C8-F6DA-4817-A8C5-5473DA774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00F49"/>
    <w:rPr>
      <w:rFonts w:ascii="Bookman Old Style" w:hAnsi="Bookman Old Style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0F49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0F49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0F4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F49"/>
    <w:rPr>
      <w:rFonts w:ascii="Bookman Old Style" w:eastAsiaTheme="majorEastAsia" w:hAnsi="Bookman Old Style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00F49"/>
    <w:rPr>
      <w:rFonts w:ascii="Bookman Old Style" w:eastAsiaTheme="majorEastAsia" w:hAnsi="Bookman Old Style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0F49"/>
    <w:rPr>
      <w:rFonts w:ascii="Bookman Old Style" w:eastAsiaTheme="majorEastAsia" w:hAnsi="Bookman Old Style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85CA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85CA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85CA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5C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CA8"/>
    <w:rPr>
      <w:rFonts w:ascii="Bookman Old Style" w:hAnsi="Bookman Old Style"/>
      <w:sz w:val="24"/>
    </w:rPr>
  </w:style>
  <w:style w:type="paragraph" w:styleId="Footer">
    <w:name w:val="footer"/>
    <w:basedOn w:val="Normal"/>
    <w:link w:val="FooterChar"/>
    <w:uiPriority w:val="99"/>
    <w:unhideWhenUsed/>
    <w:rsid w:val="00685C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CA8"/>
    <w:rPr>
      <w:rFonts w:ascii="Bookman Old Style" w:hAnsi="Bookman Old Style"/>
      <w:sz w:val="24"/>
    </w:rPr>
  </w:style>
  <w:style w:type="character" w:styleId="PlaceholderText">
    <w:name w:val="Placeholder Text"/>
    <w:basedOn w:val="DefaultParagraphFont"/>
    <w:uiPriority w:val="99"/>
    <w:semiHidden/>
    <w:rsid w:val="00685CA8"/>
    <w:rPr>
      <w:color w:val="808080"/>
    </w:rPr>
  </w:style>
  <w:style w:type="paragraph" w:styleId="NoSpacing">
    <w:name w:val="No Spacing"/>
    <w:uiPriority w:val="1"/>
    <w:qFormat/>
    <w:rsid w:val="00F90202"/>
    <w:pPr>
      <w:spacing w:after="0" w:line="240" w:lineRule="auto"/>
    </w:pPr>
    <w:rPr>
      <w:lang w:val="nl-NL"/>
    </w:rPr>
  </w:style>
  <w:style w:type="table" w:styleId="TableGrid">
    <w:name w:val="Table Grid"/>
    <w:basedOn w:val="TableNormal"/>
    <w:uiPriority w:val="39"/>
    <w:rsid w:val="00F902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7B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B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BarrocIT\Sjabloom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179"/>
    <w:rsid w:val="009A2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1574B52C58D47EEAEA851A02D2838DD">
    <w:name w:val="91574B52C58D47EEAEA851A02D2838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3172EE-6A1B-44FE-957B-5D989D319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Sjabloom.dotx</Template>
  <TotalTime>3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Drace Dragon</dc:creator>
  <cp:keywords/>
  <dc:description/>
  <cp:lastModifiedBy>Drace Dragon</cp:lastModifiedBy>
  <cp:revision>1</cp:revision>
  <cp:lastPrinted>2016-09-13T06:59:00Z</cp:lastPrinted>
  <dcterms:created xsi:type="dcterms:W3CDTF">2016-09-13T06:55:00Z</dcterms:created>
  <dcterms:modified xsi:type="dcterms:W3CDTF">2016-09-13T07:00:00Z</dcterms:modified>
</cp:coreProperties>
</file>