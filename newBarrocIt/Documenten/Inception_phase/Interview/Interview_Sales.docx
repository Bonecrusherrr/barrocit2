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A3" w:rsidRDefault="006401A3"/>
    <w:p w:rsidR="00000F49" w:rsidRDefault="00000F49"/>
    <w:p w:rsidR="00000F49" w:rsidRDefault="00000F49" w:rsidP="00000F49">
      <w:pPr>
        <w:pStyle w:val="Title"/>
        <w:jc w:val="center"/>
        <w:rPr>
          <w:sz w:val="144"/>
        </w:rPr>
      </w:pPr>
      <w:proofErr w:type="spellStart"/>
      <w:r w:rsidRPr="00000F49">
        <w:rPr>
          <w:sz w:val="144"/>
        </w:rPr>
        <w:t>Barroc</w:t>
      </w:r>
      <w:proofErr w:type="spellEnd"/>
      <w:r w:rsidRPr="00000F49">
        <w:rPr>
          <w:sz w:val="144"/>
        </w:rPr>
        <w:t>-IT</w:t>
      </w:r>
    </w:p>
    <w:p w:rsidR="00685CA8" w:rsidRPr="00685CA8" w:rsidRDefault="006061BE" w:rsidP="00685CA8">
      <w:pPr>
        <w:pStyle w:val="Title"/>
        <w:jc w:val="center"/>
      </w:pPr>
      <w:sdt>
        <w:sdtPr>
          <w:alias w:val="Title"/>
          <w:tag w:val=""/>
          <w:id w:val="2004775332"/>
          <w:placeholder>
            <w:docPart w:val="C46757E82FFC4B238F53B8FD5D4533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B00954">
            <w:t>Interview</w:t>
          </w:r>
        </w:sdtContent>
      </w:sdt>
      <w:r w:rsidR="0009463E">
        <w:t>Sales</w:t>
      </w:r>
      <w:proofErr w:type="spellEnd"/>
    </w:p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Default="00000F49" w:rsidP="00000F49"/>
    <w:p w:rsidR="00000F49" w:rsidRPr="00000F49" w:rsidRDefault="00000F49" w:rsidP="00000F49">
      <w:pPr>
        <w:rPr>
          <w:lang w:val="nl-NL"/>
        </w:rPr>
      </w:pPr>
    </w:p>
    <w:p w:rsidR="00000F49" w:rsidRPr="00000F49" w:rsidRDefault="00000F49" w:rsidP="00000F49">
      <w:pPr>
        <w:rPr>
          <w:lang w:val="nl-NL"/>
        </w:rPr>
      </w:pPr>
      <w:r w:rsidRPr="00000F49">
        <w:rPr>
          <w:b/>
          <w:lang w:val="nl-NL"/>
        </w:rPr>
        <w:t>Groep:</w:t>
      </w:r>
      <w:r w:rsidRPr="00000F49">
        <w:rPr>
          <w:lang w:val="nl-NL"/>
        </w:rPr>
        <w:t xml:space="preserve"> 10</w:t>
      </w:r>
    </w:p>
    <w:p w:rsidR="00000F49" w:rsidRDefault="00000F49" w:rsidP="00000F49">
      <w:pPr>
        <w:rPr>
          <w:lang w:val="nl-NL"/>
        </w:rPr>
      </w:pPr>
      <w:r w:rsidRPr="00000F49">
        <w:rPr>
          <w:b/>
          <w:lang w:val="nl-NL"/>
        </w:rPr>
        <w:t xml:space="preserve">Klas: </w:t>
      </w:r>
      <w:r>
        <w:rPr>
          <w:b/>
          <w:lang w:val="nl-NL"/>
        </w:rPr>
        <w:tab/>
      </w:r>
      <w:r w:rsidRPr="00000F49">
        <w:rPr>
          <w:lang w:val="nl-NL"/>
        </w:rPr>
        <w:t>RIO-APO2A</w:t>
      </w:r>
    </w:p>
    <w:p w:rsidR="00000F49" w:rsidRPr="00000F49" w:rsidRDefault="00000F49" w:rsidP="00000F49">
      <w:pPr>
        <w:rPr>
          <w:lang w:val="nl-NL"/>
        </w:rPr>
      </w:pPr>
      <w:r>
        <w:rPr>
          <w:b/>
          <w:lang w:val="nl-NL"/>
        </w:rPr>
        <w:t>Door:</w:t>
      </w:r>
      <w:r>
        <w:rPr>
          <w:b/>
          <w:lang w:val="nl-NL"/>
        </w:rPr>
        <w:tab/>
      </w:r>
      <w:r w:rsidRPr="00000F49">
        <w:rPr>
          <w:lang w:val="nl-NL"/>
        </w:rPr>
        <w:t>Nico Steenvoorden</w:t>
      </w:r>
    </w:p>
    <w:p w:rsidR="00000F49" w:rsidRPr="00000F49" w:rsidRDefault="00000F49" w:rsidP="00000F49">
      <w:pPr>
        <w:ind w:firstLine="720"/>
        <w:rPr>
          <w:lang w:val="nl-NL"/>
        </w:rPr>
      </w:pPr>
      <w:r w:rsidRPr="00000F49">
        <w:rPr>
          <w:lang w:val="nl-NL"/>
        </w:rPr>
        <w:t>Mike van Nieuwburg</w:t>
      </w:r>
    </w:p>
    <w:p w:rsidR="00000F49" w:rsidRDefault="00000F49" w:rsidP="00000F49">
      <w:pPr>
        <w:ind w:firstLine="720"/>
        <w:rPr>
          <w:lang w:val="nl-NL"/>
        </w:rPr>
      </w:pPr>
      <w:r>
        <w:rPr>
          <w:lang w:val="nl-NL"/>
        </w:rPr>
        <w:t xml:space="preserve">Anthony </w:t>
      </w:r>
      <w:proofErr w:type="spellStart"/>
      <w:r>
        <w:rPr>
          <w:lang w:val="nl-NL"/>
        </w:rPr>
        <w:t>Carinotte</w:t>
      </w:r>
      <w:proofErr w:type="spellEnd"/>
    </w:p>
    <w:p w:rsidR="00000F49" w:rsidRDefault="00000F49" w:rsidP="00000F49">
      <w:pPr>
        <w:ind w:firstLine="720"/>
        <w:rPr>
          <w:lang w:val="nl-NL"/>
        </w:rPr>
      </w:pPr>
      <w:proofErr w:type="spellStart"/>
      <w:r>
        <w:rPr>
          <w:lang w:val="nl-NL"/>
        </w:rPr>
        <w:t>Cem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Dursun</w:t>
      </w:r>
      <w:proofErr w:type="spellEnd"/>
    </w:p>
    <w:p w:rsidR="00000F49" w:rsidRDefault="00000F49" w:rsidP="00000F49">
      <w:pPr>
        <w:rPr>
          <w:lang w:val="nl-NL"/>
        </w:rPr>
      </w:pPr>
      <w:r w:rsidRPr="00000F49">
        <w:rPr>
          <w:b/>
          <w:lang w:val="nl-NL"/>
        </w:rPr>
        <w:t>Versie:</w:t>
      </w:r>
      <w:r w:rsidR="00BE70B9">
        <w:rPr>
          <w:lang w:val="nl-NL"/>
        </w:rPr>
        <w:t xml:space="preserve"> 0.1</w:t>
      </w:r>
    </w:p>
    <w:sdt>
      <w:sdtPr>
        <w:rPr>
          <w:rFonts w:eastAsiaTheme="minorHAnsi" w:cstheme="minorBidi"/>
          <w:color w:val="auto"/>
          <w:sz w:val="24"/>
          <w:szCs w:val="22"/>
        </w:rPr>
        <w:id w:val="1407876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CA8" w:rsidRDefault="00685CA8">
          <w:pPr>
            <w:pStyle w:val="TOCHeading"/>
          </w:pPr>
          <w:r>
            <w:t>Contents</w:t>
          </w:r>
        </w:p>
        <w:p w:rsidR="004C39D3" w:rsidRDefault="00685C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06040" w:history="1">
            <w:r w:rsidR="004C39D3" w:rsidRPr="000A6D38">
              <w:rPr>
                <w:rStyle w:val="Hyperlink"/>
                <w:noProof/>
              </w:rPr>
              <w:t>Questions</w:t>
            </w:r>
            <w:r w:rsidR="004C39D3">
              <w:rPr>
                <w:noProof/>
                <w:webHidden/>
              </w:rPr>
              <w:tab/>
            </w:r>
            <w:r w:rsidR="004C39D3">
              <w:rPr>
                <w:noProof/>
                <w:webHidden/>
              </w:rPr>
              <w:fldChar w:fldCharType="begin"/>
            </w:r>
            <w:r w:rsidR="004C39D3">
              <w:rPr>
                <w:noProof/>
                <w:webHidden/>
              </w:rPr>
              <w:instrText xml:space="preserve"> PAGEREF _Toc461606040 \h </w:instrText>
            </w:r>
            <w:r w:rsidR="004C39D3">
              <w:rPr>
                <w:noProof/>
                <w:webHidden/>
              </w:rPr>
            </w:r>
            <w:r w:rsidR="004C39D3">
              <w:rPr>
                <w:noProof/>
                <w:webHidden/>
              </w:rPr>
              <w:fldChar w:fldCharType="separate"/>
            </w:r>
            <w:r w:rsidR="004C39D3">
              <w:rPr>
                <w:noProof/>
                <w:webHidden/>
              </w:rPr>
              <w:t>2</w:t>
            </w:r>
            <w:r w:rsidR="004C39D3">
              <w:rPr>
                <w:noProof/>
                <w:webHidden/>
              </w:rPr>
              <w:fldChar w:fldCharType="end"/>
            </w:r>
          </w:hyperlink>
        </w:p>
        <w:p w:rsidR="00685CA8" w:rsidRDefault="00685CA8">
          <w:r>
            <w:rPr>
              <w:b/>
              <w:bCs/>
              <w:noProof/>
            </w:rPr>
            <w:fldChar w:fldCharType="end"/>
          </w:r>
        </w:p>
      </w:sdtContent>
    </w:sdt>
    <w:p w:rsidR="00685CA8" w:rsidRDefault="00685CA8">
      <w:r>
        <w:br w:type="page"/>
      </w:r>
    </w:p>
    <w:p w:rsidR="00000F49" w:rsidRDefault="0009463E" w:rsidP="00685CA8">
      <w:pPr>
        <w:pStyle w:val="Heading1"/>
      </w:pPr>
      <w:bookmarkStart w:id="0" w:name="_Toc461606040"/>
      <w:r>
        <w:lastRenderedPageBreak/>
        <w:t>Questions</w:t>
      </w:r>
      <w:bookmarkEnd w:id="0"/>
    </w:p>
    <w:p w:rsidR="00685CA8" w:rsidRDefault="0009463E" w:rsidP="0009463E">
      <w:pPr>
        <w:pStyle w:val="ListParagraph"/>
        <w:numPr>
          <w:ilvl w:val="0"/>
          <w:numId w:val="1"/>
        </w:numPr>
      </w:pPr>
      <w:r>
        <w:t>What is the problem is your vision on the problems within the company.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What are the prime requirements that are needed for your branch of the company?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What permissions should you have within the application to preform your job?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Are there any special features you want for the application?</w:t>
      </w:r>
      <w:r>
        <w:br/>
      </w:r>
      <w:r w:rsidR="00BE70B9">
        <w:t>If so:</w:t>
      </w:r>
      <w:r>
        <w:t xml:space="preserve"> can we realize it or is it too ambitious</w:t>
      </w:r>
      <w:r w:rsidR="00BE70B9">
        <w:t>?</w:t>
      </w:r>
    </w:p>
    <w:p w:rsidR="0009463E" w:rsidRDefault="0009463E" w:rsidP="0009463E">
      <w:pPr>
        <w:pStyle w:val="ListParagraph"/>
        <w:numPr>
          <w:ilvl w:val="0"/>
          <w:numId w:val="1"/>
        </w:numPr>
      </w:pPr>
      <w:r>
        <w:t>Does the application require a login (as in does everyone has the same rights or have some in particular more permissions to preform something think about deleting or adjusting data)?</w:t>
      </w:r>
    </w:p>
    <w:p w:rsidR="0009463E" w:rsidRPr="00685CA8" w:rsidRDefault="0009463E" w:rsidP="0009463E">
      <w:pPr>
        <w:pStyle w:val="ListParagraph"/>
        <w:numPr>
          <w:ilvl w:val="0"/>
          <w:numId w:val="1"/>
        </w:numPr>
      </w:pPr>
      <w:bookmarkStart w:id="1" w:name="_GoBack"/>
      <w:bookmarkEnd w:id="1"/>
    </w:p>
    <w:sectPr w:rsidR="0009463E" w:rsidRPr="00685CA8" w:rsidSect="00685CA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1BE" w:rsidRDefault="006061BE" w:rsidP="00685CA8">
      <w:pPr>
        <w:spacing w:after="0" w:line="240" w:lineRule="auto"/>
      </w:pPr>
      <w:r>
        <w:separator/>
      </w:r>
    </w:p>
  </w:endnote>
  <w:endnote w:type="continuationSeparator" w:id="0">
    <w:p w:rsidR="006061BE" w:rsidRDefault="006061BE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A8" w:rsidRDefault="00685CA8">
    <w:pPr>
      <w:pStyle w:val="Footer"/>
      <w:jc w:val="right"/>
    </w:pPr>
  </w:p>
  <w:p w:rsidR="00685CA8" w:rsidRDefault="006061BE" w:rsidP="00685CA8">
    <w:pPr>
      <w:pStyle w:val="Footer"/>
      <w:jc w:val="right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09463E">
      <w:rPr>
        <w:noProof/>
      </w:rPr>
      <w:t>Document1</w:t>
    </w:r>
    <w:r>
      <w:rPr>
        <w:noProof/>
      </w:rPr>
      <w:fldChar w:fldCharType="end"/>
    </w:r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4C39D3">
          <w:rPr>
            <w:noProof/>
          </w:rPr>
          <w:t>2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1BE" w:rsidRDefault="006061BE" w:rsidP="00685CA8">
      <w:pPr>
        <w:spacing w:after="0" w:line="240" w:lineRule="auto"/>
      </w:pPr>
      <w:r>
        <w:separator/>
      </w:r>
    </w:p>
  </w:footnote>
  <w:footnote w:type="continuationSeparator" w:id="0">
    <w:p w:rsidR="006061BE" w:rsidRDefault="006061BE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1697887562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Default="00B00954">
        <w:pPr>
          <w:pStyle w:val="Header"/>
        </w:pPr>
        <w:r>
          <w:t>Interview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0207D"/>
    <w:multiLevelType w:val="hybridMultilevel"/>
    <w:tmpl w:val="1AA0AC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3E"/>
    <w:rsid w:val="00000F49"/>
    <w:rsid w:val="0009463E"/>
    <w:rsid w:val="000E7C20"/>
    <w:rsid w:val="004C39D3"/>
    <w:rsid w:val="006061BE"/>
    <w:rsid w:val="006401A3"/>
    <w:rsid w:val="00685CA8"/>
    <w:rsid w:val="007C0835"/>
    <w:rsid w:val="00B00954"/>
    <w:rsid w:val="00B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30563-97D8-4DAA-912D-BA0CDA1F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ListParagraph">
    <w:name w:val="List Paragraph"/>
    <w:basedOn w:val="Normal"/>
    <w:uiPriority w:val="34"/>
    <w:qFormat/>
    <w:rsid w:val="0009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esktop\Samenwerkings%20overeenkom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6757E82FFC4B238F53B8FD5D453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E2CB-8572-4F9D-AA83-E9FD75FEFC6B}"/>
      </w:docPartPr>
      <w:docPartBody>
        <w:p w:rsidR="00000000" w:rsidRDefault="00EB6C7C">
          <w:pPr>
            <w:pStyle w:val="C46757E82FFC4B238F53B8FD5D4533E4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7C"/>
    <w:rsid w:val="00E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6757E82FFC4B238F53B8FD5D4533E4">
    <w:name w:val="C46757E82FFC4B238F53B8FD5D453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55E3B-381F-41E5-AF40-76F38850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Samenwerkings overeenkomst.dotx</Template>
  <TotalTime>73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/>
  <dc:creator>Mike</dc:creator>
  <cp:keywords/>
  <dc:description/>
  <cp:lastModifiedBy>Nieuwburg, Mike van (student)</cp:lastModifiedBy>
  <cp:revision>2</cp:revision>
  <dcterms:created xsi:type="dcterms:W3CDTF">2016-09-13T08:44:00Z</dcterms:created>
  <dcterms:modified xsi:type="dcterms:W3CDTF">2016-09-14T06:48:00Z</dcterms:modified>
</cp:coreProperties>
</file>